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71B" w:rsidRDefault="00AC571B" w:rsidP="00A01092">
      <w:pPr>
        <w:spacing w:after="0" w:line="240" w:lineRule="auto"/>
      </w:pPr>
      <w:r>
        <w:t xml:space="preserve">A load test was performed against URL </w:t>
      </w:r>
      <w:hyperlink r:id="rId5" w:history="1">
        <w:r w:rsidRPr="00446D46">
          <w:rPr>
            <w:rStyle w:val="Hyperlink"/>
          </w:rPr>
          <w:t>www.otcmarkets.com/mar</w:t>
        </w:r>
        <w:bookmarkStart w:id="0" w:name="_GoBack"/>
        <w:bookmarkEnd w:id="0"/>
        <w:r w:rsidRPr="00446D46">
          <w:rPr>
            <w:rStyle w:val="Hyperlink"/>
          </w:rPr>
          <w:t>ketplaces/otcqx</w:t>
        </w:r>
      </w:hyperlink>
      <w:r>
        <w:t xml:space="preserve">.  This was performed with 1 second ramp up time and a loop count of 2.  This test was run with 10, 50 and 100 concurrent users (threads). 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  <w:r>
        <w:t>Viewing the results:</w:t>
      </w:r>
    </w:p>
    <w:p w:rsidR="00AC571B" w:rsidRDefault="00AC571B" w:rsidP="00A01092">
      <w:pPr>
        <w:spacing w:after="0" w:line="240" w:lineRule="auto"/>
      </w:pPr>
      <w:r>
        <w:t>The results from the 3 tests are displayed in the following location:</w:t>
      </w:r>
    </w:p>
    <w:p w:rsidR="00AC571B" w:rsidRDefault="00AC571B" w:rsidP="00A01092">
      <w:pPr>
        <w:spacing w:after="0" w:line="240" w:lineRule="auto"/>
      </w:pPr>
      <w:r w:rsidRPr="00F57336">
        <w:t>\apache-jmeter-2.13\bin</w:t>
      </w:r>
      <w:r>
        <w:t>\OTC10</w:t>
      </w:r>
    </w:p>
    <w:p w:rsidR="00AC571B" w:rsidRDefault="00AC571B" w:rsidP="00A01092">
      <w:pPr>
        <w:spacing w:after="0" w:line="240" w:lineRule="auto"/>
      </w:pPr>
      <w:r w:rsidRPr="00F57336">
        <w:t>\apache-jmeter-2.13\bin</w:t>
      </w:r>
      <w:r>
        <w:t>\OTC50</w:t>
      </w:r>
    </w:p>
    <w:p w:rsidR="00AC571B" w:rsidRDefault="00AC571B" w:rsidP="00A01092">
      <w:pPr>
        <w:spacing w:after="0" w:line="240" w:lineRule="auto"/>
      </w:pPr>
      <w:r w:rsidRPr="00F57336">
        <w:t>\apache-jmeter-2.13\bin</w:t>
      </w:r>
      <w:r>
        <w:t>\OTC100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  <w:r>
        <w:t>Reproducing the results: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Either copy the entire apache-jmeter-2.13 directory or Download and extract jmeter 2.13 from here: </w:t>
      </w:r>
      <w:hyperlink r:id="rId6" w:history="1">
        <w:r w:rsidRPr="00446D46">
          <w:rPr>
            <w:rStyle w:val="Hyperlink"/>
          </w:rPr>
          <w:t>http://jmeter.apache.org/index.html</w:t>
        </w:r>
      </w:hyperlink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JMeter by double clicking on the .bat file, starting from where you extracted it to: </w:t>
      </w:r>
      <w:r w:rsidRPr="00F57336">
        <w:t>apache-jmeter-2.13\bin\jmeter.bat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Pr="00F57336">
        <w:t>apache-jmeter-2.13\bin\OTCLoadTest.jmx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>Expand Test Plan and click on Thread Group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Update number of threads (Users) to 10, 50, or 100.  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>If your Firefox proxy settings are not setup, then set them using the instructions below</w:t>
      </w:r>
    </w:p>
    <w:p w:rsidR="00AC571B" w:rsidRDefault="00AC571B" w:rsidP="00F5733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the test – Click on the Green Triangle Start button at the top.  In the top right the number of users will increase until it maxes out at the number set in step #5.  The box to the right will turn green.  It will turn back to grey when the test is complete.  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  <w:r>
        <w:t>Firefox setup: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>Start Firefox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Click Open Menu 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>Advanced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>Network &gt; Settings:</w:t>
      </w:r>
    </w:p>
    <w:p w:rsidR="00AC571B" w:rsidRDefault="00AC571B" w:rsidP="0006790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Select the Manual proxy configurations Radio button and set the </w:t>
      </w:r>
    </w:p>
    <w:p w:rsidR="00AC571B" w:rsidRDefault="00AC571B" w:rsidP="00067903">
      <w:pPr>
        <w:pStyle w:val="ListParagraph"/>
        <w:numPr>
          <w:ilvl w:val="1"/>
          <w:numId w:val="1"/>
        </w:numPr>
        <w:spacing w:after="0" w:line="240" w:lineRule="auto"/>
      </w:pPr>
      <w:r>
        <w:t>HTTP Proxy: 127.0.0.1</w:t>
      </w:r>
    </w:p>
    <w:p w:rsidR="00AC571B" w:rsidRDefault="00AC571B" w:rsidP="00067903">
      <w:pPr>
        <w:pStyle w:val="ListParagraph"/>
        <w:numPr>
          <w:ilvl w:val="1"/>
          <w:numId w:val="1"/>
        </w:numPr>
        <w:spacing w:after="0" w:line="240" w:lineRule="auto"/>
      </w:pPr>
      <w:r>
        <w:t>Port: 8080</w:t>
      </w:r>
    </w:p>
    <w:p w:rsidR="00AC571B" w:rsidRDefault="00AC571B" w:rsidP="00067903">
      <w:pPr>
        <w:pStyle w:val="ListParagraph"/>
        <w:numPr>
          <w:ilvl w:val="1"/>
          <w:numId w:val="1"/>
        </w:numPr>
        <w:spacing w:after="0" w:line="240" w:lineRule="auto"/>
      </w:pPr>
      <w:r>
        <w:t>Use this proxy server for all protocols: checked</w:t>
      </w: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</w:p>
    <w:p w:rsidR="00AC571B" w:rsidRDefault="00AC571B" w:rsidP="00A01092">
      <w:pPr>
        <w:spacing w:after="0" w:line="240" w:lineRule="auto"/>
      </w:pPr>
      <w:r w:rsidRPr="009F5AE7">
        <w:rPr>
          <w:noProof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343.5pt;height:440.25pt;visibility:visible">
            <v:imagedata r:id="rId7" o:title=""/>
          </v:shape>
        </w:pict>
      </w:r>
    </w:p>
    <w:sectPr w:rsidR="00AC571B" w:rsidSect="0087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F40A8C"/>
    <w:multiLevelType w:val="hybridMultilevel"/>
    <w:tmpl w:val="1FB49A38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2016EAD"/>
    <w:multiLevelType w:val="hybridMultilevel"/>
    <w:tmpl w:val="588C5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01092"/>
    <w:rsid w:val="00067903"/>
    <w:rsid w:val="0030310E"/>
    <w:rsid w:val="0037598D"/>
    <w:rsid w:val="00446D46"/>
    <w:rsid w:val="00850E35"/>
    <w:rsid w:val="0087445F"/>
    <w:rsid w:val="009F5AE7"/>
    <w:rsid w:val="00A01092"/>
    <w:rsid w:val="00AC571B"/>
    <w:rsid w:val="00B55E97"/>
    <w:rsid w:val="00B55FB6"/>
    <w:rsid w:val="00F57336"/>
    <w:rsid w:val="00FD2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45F"/>
    <w:pPr>
      <w:spacing w:after="200" w:line="276" w:lineRule="auto"/>
    </w:pPr>
    <w:rPr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A01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01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67903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F57336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meter.apache.org/index.html" TargetMode="External"/><Relationship Id="rId5" Type="http://schemas.openxmlformats.org/officeDocument/2006/relationships/hyperlink" Target="http://www.otcmarkets.com/marketplaces/otcq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226</Words>
  <Characters>1293</Characters>
  <Application>Microsoft Office Outlook</Application>
  <DocSecurity>0</DocSecurity>
  <Lines>0</Lines>
  <Paragraphs>0</Paragraphs>
  <ScaleCrop>false</ScaleCrop>
  <Company>FICO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Nierenburg, Jason</dc:creator>
  <cp:keywords/>
  <dc:description/>
  <cp:lastModifiedBy>Jason</cp:lastModifiedBy>
  <cp:revision>3</cp:revision>
  <dcterms:created xsi:type="dcterms:W3CDTF">2015-05-19T14:38:00Z</dcterms:created>
  <dcterms:modified xsi:type="dcterms:W3CDTF">2015-05-20T03:49:00Z</dcterms:modified>
</cp:coreProperties>
</file>